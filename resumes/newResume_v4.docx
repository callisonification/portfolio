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11A" w:rsidRPr="00DF3BF0" w:rsidRDefault="00934EB1" w:rsidP="00A73D96">
      <w:pPr>
        <w:pStyle w:val="Heading1"/>
        <w:spacing w:before="0"/>
        <w:rPr>
          <w:color w:val="565656" w:themeColor="text2"/>
        </w:rPr>
      </w:pPr>
      <w:r w:rsidRPr="00DF3BF0">
        <w:rPr>
          <w:color w:val="565656" w:themeColor="text2"/>
        </w:rPr>
        <w:t>Web Developer &amp; Designer</w:t>
      </w:r>
    </w:p>
    <w:sdt>
      <w:sdtPr>
        <w:id w:val="9459735"/>
        <w:placeholder>
          <w:docPart w:val="32CAA082E47BFC47BB428AC16DB40153"/>
        </w:placeholder>
      </w:sdtPr>
      <w:sdtContent>
        <w:p w:rsidR="004F5943" w:rsidRDefault="002A2131" w:rsidP="002A2131">
          <w:pPr>
            <w:pStyle w:val="BodyText"/>
            <w:spacing w:line="360" w:lineRule="auto"/>
          </w:pPr>
          <w:r w:rsidRPr="002A2131">
            <w:rPr>
              <w:sz w:val="22"/>
            </w:rPr>
            <w:t>Hard working, dedicated developer and designer that isn’t afraid of a challenge; with a focus on building solutions for clients. I enjoy designing graphics, UI elements, and layouts; I also enjoy creating sleek front-end designs and developing efficient back-end environments.</w:t>
          </w:r>
          <w:r>
            <w:t xml:space="preserve"> </w:t>
          </w:r>
        </w:p>
        <w:p w:rsidR="004F5943" w:rsidRPr="00DF3BF0" w:rsidRDefault="004F5943" w:rsidP="004F5943">
          <w:pPr>
            <w:pStyle w:val="Heading1"/>
            <w:rPr>
              <w:color w:val="565656" w:themeColor="text2"/>
            </w:rPr>
          </w:pPr>
          <w:r w:rsidRPr="00DF3BF0">
            <w:rPr>
              <w:color w:val="565656" w:themeColor="text2"/>
            </w:rPr>
            <w:t>Education</w:t>
          </w:r>
        </w:p>
        <w:p w:rsidR="004F5943" w:rsidRPr="004F5943" w:rsidRDefault="00582CC0" w:rsidP="004F5943">
          <w:pPr>
            <w:pStyle w:val="Heading2"/>
            <w:rPr>
              <w:color w:val="A9122A" w:themeColor="accent1"/>
              <w:sz w:val="24"/>
            </w:rPr>
          </w:pPr>
          <w:sdt>
            <w:sdtPr>
              <w:rPr>
                <w:color w:val="A9122A" w:themeColor="accent1"/>
                <w:sz w:val="24"/>
              </w:rPr>
              <w:id w:val="9459748"/>
              <w:placeholder>
                <w:docPart w:val="C8CC8FC0EF602243BE1A097ADADD4CB0"/>
              </w:placeholder>
            </w:sdtPr>
            <w:sdtContent>
              <w:r w:rsidR="004F5943" w:rsidRPr="004F5943">
                <w:rPr>
                  <w:color w:val="A9122A" w:themeColor="accent1"/>
                  <w:sz w:val="24"/>
                </w:rPr>
                <w:t>Full Sail University</w:t>
              </w:r>
              <w:r w:rsidR="004F5943" w:rsidRPr="004F5943">
                <w:rPr>
                  <w:color w:val="A9122A" w:themeColor="accent1"/>
                  <w:sz w:val="24"/>
                </w:rPr>
                <w:tab/>
                <w:t>Web Design and Development, BS</w:t>
              </w:r>
              <w:r w:rsidR="004F5943" w:rsidRPr="004F5943">
                <w:rPr>
                  <w:color w:val="A9122A" w:themeColor="accent1"/>
                  <w:sz w:val="24"/>
                </w:rPr>
                <w:tab/>
                <w:t>[2012]</w:t>
              </w:r>
            </w:sdtContent>
          </w:sdt>
          <w:r w:rsidR="004F5943" w:rsidRPr="004F5943">
            <w:rPr>
              <w:color w:val="A9122A" w:themeColor="accent1"/>
              <w:sz w:val="24"/>
            </w:rPr>
            <w:tab/>
          </w:r>
        </w:p>
        <w:sdt>
          <w:sdtPr>
            <w:id w:val="9459749"/>
            <w:placeholder>
              <w:docPart w:val="C7125F4A77F8A84D844FBFE6D7976E48"/>
            </w:placeholder>
          </w:sdtPr>
          <w:sdtEndPr>
            <w:rPr>
              <w:sz w:val="22"/>
            </w:rPr>
          </w:sdtEndPr>
          <w:sdtContent>
            <w:p w:rsidR="004F5943" w:rsidRDefault="004F5943" w:rsidP="004F5943">
              <w:pPr>
                <w:pStyle w:val="BodyText"/>
                <w:spacing w:line="360" w:lineRule="auto"/>
              </w:pPr>
              <w:r w:rsidRPr="004F5943">
                <w:rPr>
                  <w:sz w:val="22"/>
                </w:rPr>
                <w:t>Received a Bachelors of Science degree in Web Design and Development. Awarded Course Director awards in Advanced Design Techniques, Web Pre-Production, and Flex Frameworks. Received Advanced Achievement Award.</w:t>
              </w:r>
            </w:p>
          </w:sdtContent>
        </w:sdt>
        <w:p w:rsidR="004F5943" w:rsidRPr="004F5943" w:rsidRDefault="00582CC0" w:rsidP="004F5943">
          <w:pPr>
            <w:pStyle w:val="Heading2"/>
            <w:rPr>
              <w:color w:val="A9122A" w:themeColor="accent1"/>
              <w:sz w:val="24"/>
            </w:rPr>
          </w:pPr>
          <w:sdt>
            <w:sdtPr>
              <w:rPr>
                <w:color w:val="A9122A" w:themeColor="accent1"/>
                <w:sz w:val="24"/>
              </w:rPr>
              <w:id w:val="9459752"/>
              <w:placeholder>
                <w:docPart w:val="A80E1A763411134BBAE92EA1A6B31C6B"/>
              </w:placeholder>
            </w:sdtPr>
            <w:sdtContent>
              <w:r w:rsidR="004F5943" w:rsidRPr="004F5943">
                <w:rPr>
                  <w:color w:val="A9122A" w:themeColor="accent1"/>
                  <w:sz w:val="24"/>
                </w:rPr>
                <w:t>Northeast State Technical C.C.</w:t>
              </w:r>
            </w:sdtContent>
          </w:sdt>
          <w:r w:rsidR="004F5943" w:rsidRPr="004F5943">
            <w:rPr>
              <w:color w:val="A9122A" w:themeColor="accent1"/>
              <w:sz w:val="24"/>
            </w:rPr>
            <w:tab/>
            <w:t>Computer Science, AS</w:t>
          </w:r>
          <w:r w:rsidR="004F5943" w:rsidRPr="004F5943">
            <w:rPr>
              <w:color w:val="A9122A" w:themeColor="accent1"/>
              <w:sz w:val="24"/>
            </w:rPr>
            <w:tab/>
          </w:r>
          <w:r w:rsidR="004F5943" w:rsidRPr="004F5943">
            <w:rPr>
              <w:color w:val="A9122A" w:themeColor="accent1"/>
              <w:sz w:val="24"/>
            </w:rPr>
            <w:tab/>
          </w:r>
          <w:r w:rsidR="00CD194E">
            <w:rPr>
              <w:color w:val="A9122A" w:themeColor="accent1"/>
              <w:sz w:val="24"/>
            </w:rPr>
            <w:tab/>
          </w:r>
          <w:r w:rsidR="004F5943" w:rsidRPr="004F5943">
            <w:rPr>
              <w:color w:val="A9122A" w:themeColor="accent1"/>
              <w:sz w:val="24"/>
            </w:rPr>
            <w:t>[2009]</w:t>
          </w:r>
        </w:p>
        <w:sdt>
          <w:sdtPr>
            <w:id w:val="9459753"/>
            <w:placeholder>
              <w:docPart w:val="74250F20C7702942B6ADD63D6FE3873C"/>
            </w:placeholder>
          </w:sdtPr>
          <w:sdtContent>
            <w:p w:rsidR="003562A7" w:rsidRDefault="004F5943" w:rsidP="004F5943">
              <w:pPr>
                <w:pStyle w:val="BodyText"/>
                <w:spacing w:line="360" w:lineRule="auto"/>
              </w:pPr>
              <w:r w:rsidRPr="004F5943">
                <w:rPr>
                  <w:sz w:val="22"/>
                </w:rPr>
                <w:t xml:space="preserve">Received an Associates of Science degree specializing in Web Design and Development. </w:t>
              </w:r>
            </w:p>
          </w:sdtContent>
        </w:sdt>
        <w:p w:rsidR="003562A7" w:rsidRPr="00DF3BF0" w:rsidRDefault="002A2131" w:rsidP="003562A7">
          <w:pPr>
            <w:pStyle w:val="Heading1"/>
            <w:rPr>
              <w:b w:val="0"/>
              <w:color w:val="565656" w:themeColor="text2"/>
            </w:rPr>
          </w:pPr>
          <w:r w:rsidRPr="00DF3BF0">
            <w:rPr>
              <w:color w:val="565656" w:themeColor="text2"/>
            </w:rPr>
            <w:t>Work Experience</w:t>
          </w:r>
        </w:p>
        <w:p w:rsidR="002F3880" w:rsidRDefault="002F3880" w:rsidP="002F3880">
          <w:pPr>
            <w:pStyle w:val="BodyText"/>
            <w:spacing w:after="120" w:line="360" w:lineRule="auto"/>
            <w:rPr>
              <w:b/>
              <w:color w:val="A9122A" w:themeColor="accent1"/>
              <w:sz w:val="24"/>
            </w:rPr>
          </w:pPr>
          <w:r>
            <w:rPr>
              <w:b/>
              <w:color w:val="A9122A" w:themeColor="accent1"/>
              <w:sz w:val="24"/>
            </w:rPr>
            <w:t>Xulon Press</w:t>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r>
          <w:r>
            <w:rPr>
              <w:b/>
              <w:color w:val="A9122A" w:themeColor="accent1"/>
              <w:sz w:val="24"/>
            </w:rPr>
            <w:tab/>
            <w:t>[2013]</w:t>
          </w:r>
        </w:p>
        <w:p w:rsidR="002F3880" w:rsidRPr="002F3880" w:rsidRDefault="002F3880" w:rsidP="002F3880">
          <w:pPr>
            <w:spacing w:line="360" w:lineRule="auto"/>
          </w:pPr>
          <w:r w:rsidRPr="002F3880">
            <w:t>As a front-end developer for Xulon Press I lead the redesign of their "Auth</w:t>
          </w:r>
          <w:r>
            <w:t xml:space="preserve">or Center" online publisher web </w:t>
          </w:r>
          <w:r w:rsidRPr="002F3880">
            <w:t xml:space="preserve">application. The site was redesigned and built by me and used HTML5, CSS3, </w:t>
          </w:r>
          <w:r>
            <w:t xml:space="preserve">JavaScript, PHP, Bootstrap, and </w:t>
          </w:r>
          <w:r w:rsidRPr="002F3880">
            <w:t xml:space="preserve">the Laravel PHP framework. It was built to be responsive, mobile, and user friendly. </w:t>
          </w:r>
        </w:p>
        <w:p w:rsidR="003562A7" w:rsidRPr="002A2131" w:rsidRDefault="002A2131" w:rsidP="002F3880">
          <w:pPr>
            <w:pStyle w:val="BodyText"/>
            <w:spacing w:after="120" w:line="360" w:lineRule="auto"/>
            <w:rPr>
              <w:sz w:val="24"/>
            </w:rPr>
          </w:pPr>
          <w:r w:rsidRPr="002A2131">
            <w:rPr>
              <w:b/>
              <w:color w:val="A9122A" w:themeColor="accent1"/>
              <w:sz w:val="24"/>
            </w:rPr>
            <w:t>Full Sail University</w:t>
          </w:r>
          <w:r w:rsidR="003562A7" w:rsidRPr="002A2131">
            <w:rPr>
              <w:b/>
              <w:color w:val="A9122A" w:themeColor="accent1"/>
              <w:sz w:val="24"/>
            </w:rPr>
            <w:t>:</w:t>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t>[2013]</w:t>
          </w:r>
        </w:p>
        <w:p w:rsidR="002A2131" w:rsidRPr="002A2131" w:rsidRDefault="002A2131" w:rsidP="002F3880">
          <w:pPr>
            <w:pStyle w:val="BodyText"/>
            <w:spacing w:after="120" w:line="360" w:lineRule="auto"/>
            <w:rPr>
              <w:sz w:val="22"/>
            </w:rPr>
          </w:pPr>
          <w:r w:rsidRPr="002A2131">
            <w:rPr>
              <w:sz w:val="22"/>
            </w:rPr>
            <w:t>As a WDD program Lab Specialist I assisted instructors in teaching students languages, techniques, and best practices. These courses focused on back-end development and ranged from PHP and SQL to MongoDB and Python. I was able to help new students while also solidifying my own talents.</w:t>
          </w:r>
        </w:p>
        <w:p w:rsidR="003562A7" w:rsidRPr="002A2131" w:rsidRDefault="002A2131" w:rsidP="002F3880">
          <w:pPr>
            <w:pStyle w:val="BodyText"/>
            <w:spacing w:after="120" w:line="360" w:lineRule="auto"/>
            <w:rPr>
              <w:sz w:val="24"/>
            </w:rPr>
          </w:pPr>
          <w:r w:rsidRPr="002A2131">
            <w:rPr>
              <w:b/>
              <w:color w:val="A9122A" w:themeColor="accent1"/>
              <w:sz w:val="24"/>
            </w:rPr>
            <w:t>Freelance Web Developer</w:t>
          </w:r>
          <w:r w:rsidR="003562A7" w:rsidRPr="002A2131">
            <w:rPr>
              <w:b/>
              <w:color w:val="A9122A" w:themeColor="accent1"/>
              <w:sz w:val="24"/>
            </w:rPr>
            <w:t>:</w:t>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r>
          <w:r w:rsidR="00CD194E">
            <w:rPr>
              <w:b/>
              <w:color w:val="A9122A" w:themeColor="accent1"/>
              <w:sz w:val="24"/>
            </w:rPr>
            <w:tab/>
            <w:t xml:space="preserve"> </w:t>
          </w:r>
          <w:r w:rsidR="001303C2">
            <w:rPr>
              <w:b/>
              <w:color w:val="A9122A" w:themeColor="accent1"/>
              <w:sz w:val="24"/>
            </w:rPr>
            <w:t>[2010-2013]</w:t>
          </w:r>
        </w:p>
        <w:p w:rsidR="002F3880" w:rsidRDefault="002A2131" w:rsidP="002F3880">
          <w:pPr>
            <w:pStyle w:val="BodyText"/>
            <w:spacing w:after="120" w:line="360" w:lineRule="auto"/>
            <w:rPr>
              <w:sz w:val="22"/>
            </w:rPr>
          </w:pPr>
          <w:r w:rsidRPr="002A2131">
            <w:rPr>
              <w:sz w:val="22"/>
            </w:rPr>
            <w:t>As a freelance developer I have worked on projects that range from simple site redesigns to web applications and mobile solutions. Experienced in user design patterns, usability best practices, UI patterns, and current web technologies. Specializing i</w:t>
          </w:r>
          <w:r>
            <w:rPr>
              <w:sz w:val="22"/>
            </w:rPr>
            <w:t xml:space="preserve">n front-end design and back-end </w:t>
          </w:r>
          <w:r w:rsidRPr="002A2131">
            <w:rPr>
              <w:sz w:val="22"/>
            </w:rPr>
            <w:t>development.</w:t>
          </w:r>
        </w:p>
        <w:p w:rsidR="002A2131" w:rsidRPr="002F3880" w:rsidRDefault="002F3880" w:rsidP="002F3880">
          <w:pPr>
            <w:pStyle w:val="BodyText"/>
            <w:spacing w:after="120" w:line="360" w:lineRule="auto"/>
            <w:ind w:left="7920" w:firstLine="720"/>
            <w:rPr>
              <w:i/>
              <w:sz w:val="22"/>
            </w:rPr>
          </w:pPr>
          <w:r w:rsidRPr="002F3880">
            <w:rPr>
              <w:i/>
              <w:sz w:val="22"/>
            </w:rPr>
            <w:t>(cont’d next page)</w:t>
          </w:r>
        </w:p>
        <w:p w:rsidR="003562A7" w:rsidRPr="004F5943" w:rsidRDefault="004F5943" w:rsidP="002F3880">
          <w:pPr>
            <w:pStyle w:val="BodyText"/>
            <w:spacing w:after="120" w:line="360" w:lineRule="auto"/>
            <w:rPr>
              <w:sz w:val="24"/>
            </w:rPr>
          </w:pPr>
          <w:r w:rsidRPr="004F5943">
            <w:rPr>
              <w:b/>
              <w:color w:val="A9122A" w:themeColor="accent1"/>
              <w:sz w:val="24"/>
            </w:rPr>
            <w:t>Wyndham Vacation Ownership</w:t>
          </w:r>
          <w:r w:rsidR="003562A7" w:rsidRPr="004F5943">
            <w:rPr>
              <w:b/>
              <w:color w:val="A9122A" w:themeColor="accent1"/>
              <w:sz w:val="24"/>
            </w:rPr>
            <w:t>:</w:t>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r>
          <w:r w:rsidR="001303C2">
            <w:rPr>
              <w:b/>
              <w:color w:val="A9122A" w:themeColor="accent1"/>
              <w:sz w:val="24"/>
            </w:rPr>
            <w:tab/>
            <w:t>[2004-2009]</w:t>
          </w:r>
        </w:p>
        <w:p w:rsidR="0068611A" w:rsidRPr="004F5943" w:rsidRDefault="004F5943" w:rsidP="002F3880">
          <w:pPr>
            <w:spacing w:line="360" w:lineRule="auto"/>
            <w:rPr>
              <w:sz w:val="22"/>
            </w:rPr>
          </w:pPr>
          <w:r w:rsidRPr="004F5943">
            <w:rPr>
              <w:sz w:val="22"/>
            </w:rPr>
            <w:t xml:space="preserve">As a WVO reservations supervisor I lead a team of 40+ employees to increase reservation bookings, arrivals, and overall customer satisfaction I also created an internal company Intranet to facilitate the company in training new hires, as well as giving established employees a place to find “need to know” information. </w:t>
          </w:r>
        </w:p>
      </w:sdtContent>
    </w:sdt>
    <w:sdt>
      <w:sdtPr>
        <w:rPr>
          <w:rFonts w:asciiTheme="minorHAnsi" w:eastAsiaTheme="minorEastAsia" w:hAnsiTheme="minorHAnsi" w:cstheme="minorBidi"/>
          <w:b w:val="0"/>
          <w:bCs w:val="0"/>
          <w:color w:val="auto"/>
          <w:sz w:val="20"/>
          <w:szCs w:val="22"/>
        </w:rPr>
        <w:id w:val="9459754"/>
        <w:placeholder>
          <w:docPart w:val="908E6BFE4D961848880903491F734D99"/>
        </w:placeholder>
      </w:sdtPr>
      <w:sdtContent>
        <w:p w:rsidR="007052C0" w:rsidRPr="000F6B3D" w:rsidRDefault="007052C0" w:rsidP="007052C0">
          <w:pPr>
            <w:pStyle w:val="Heading1"/>
            <w:rPr>
              <w:b w:val="0"/>
            </w:rPr>
          </w:pPr>
          <w:r w:rsidRPr="00DF3BF0">
            <w:rPr>
              <w:color w:val="565656" w:themeColor="text2"/>
            </w:rPr>
            <w:t>Industry Experience</w:t>
          </w:r>
        </w:p>
        <w:p w:rsidR="005F37B6" w:rsidRPr="004F5943" w:rsidRDefault="00252743" w:rsidP="005563A0">
          <w:pPr>
            <w:pStyle w:val="BodyText"/>
            <w:spacing w:after="120"/>
            <w:rPr>
              <w:sz w:val="24"/>
            </w:rPr>
          </w:pPr>
          <w:r>
            <w:rPr>
              <w:b/>
              <w:color w:val="A9122A" w:themeColor="accent1"/>
              <w:sz w:val="24"/>
            </w:rPr>
            <w:t>Clean Team Painters</w:t>
          </w:r>
          <w:r w:rsidR="004F5943">
            <w:rPr>
              <w:sz w:val="24"/>
            </w:rPr>
            <w:tab/>
          </w:r>
          <w:r w:rsidR="004F5943">
            <w:rPr>
              <w:sz w:val="24"/>
            </w:rPr>
            <w:tab/>
          </w:r>
          <w:r w:rsidR="004F5943">
            <w:rPr>
              <w:sz w:val="24"/>
            </w:rPr>
            <w:tab/>
            <w:t xml:space="preserve"> </w:t>
          </w:r>
          <w:r w:rsidR="004F5943">
            <w:rPr>
              <w:sz w:val="24"/>
            </w:rPr>
            <w:tab/>
          </w:r>
          <w:r w:rsidR="004F5943">
            <w:rPr>
              <w:sz w:val="24"/>
            </w:rPr>
            <w:tab/>
          </w:r>
          <w:r w:rsidR="004F5943">
            <w:rPr>
              <w:sz w:val="24"/>
            </w:rPr>
            <w:tab/>
          </w:r>
          <w:r>
            <w:rPr>
              <w:sz w:val="24"/>
            </w:rPr>
            <w:tab/>
          </w:r>
          <w:hyperlink r:id="rId7" w:history="1">
            <w:r>
              <w:rPr>
                <w:rStyle w:val="Hyperlink"/>
                <w:sz w:val="24"/>
              </w:rPr>
              <w:t>www.cleanteampainters.com</w:t>
            </w:r>
          </w:hyperlink>
        </w:p>
      </w:sdtContent>
    </w:sdt>
    <w:p w:rsidR="00D8359B" w:rsidRDefault="006870DD" w:rsidP="006870DD">
      <w:pPr>
        <w:spacing w:line="360" w:lineRule="auto"/>
        <w:rPr>
          <w:sz w:val="22"/>
        </w:rPr>
      </w:pPr>
      <w:r w:rsidRPr="006870DD">
        <w:rPr>
          <w:sz w:val="22"/>
        </w:rPr>
        <w:t>I created CTP a clean and solid web presence to promote their</w:t>
      </w:r>
      <w:r>
        <w:rPr>
          <w:sz w:val="22"/>
        </w:rPr>
        <w:t xml:space="preserve"> </w:t>
      </w:r>
      <w:r w:rsidRPr="006870DD">
        <w:rPr>
          <w:sz w:val="22"/>
        </w:rPr>
        <w:t>business, satisfy current clients, and promote the business to new potential clients. It was built using HTML5, CSS3, JQuery,</w:t>
      </w:r>
      <w:r>
        <w:rPr>
          <w:sz w:val="22"/>
        </w:rPr>
        <w:t xml:space="preserve"> PHP, and </w:t>
      </w:r>
      <w:r w:rsidRPr="006870DD">
        <w:rPr>
          <w:sz w:val="22"/>
        </w:rPr>
        <w:t xml:space="preserve">Bootstrap. It was built to be responsive, extremely </w:t>
      </w:r>
      <w:r>
        <w:rPr>
          <w:sz w:val="22"/>
        </w:rPr>
        <w:t xml:space="preserve">user friendly and promotes </w:t>
      </w:r>
      <w:r w:rsidRPr="006870DD">
        <w:rPr>
          <w:sz w:val="22"/>
        </w:rPr>
        <w:t>a nice clean minimalist design.</w:t>
      </w:r>
    </w:p>
    <w:p w:rsidR="00D8359B" w:rsidRPr="00D8359B" w:rsidRDefault="00D8359B" w:rsidP="00D8359B">
      <w:pPr>
        <w:spacing w:line="360" w:lineRule="auto"/>
        <w:rPr>
          <w:sz w:val="24"/>
        </w:rPr>
      </w:pPr>
      <w:r w:rsidRPr="00D8359B">
        <w:rPr>
          <w:rStyle w:val="Heading3Char"/>
          <w:sz w:val="24"/>
        </w:rPr>
        <w:t>GMC Vacations</w:t>
      </w:r>
      <w:r w:rsidRPr="00D8359B">
        <w:rPr>
          <w:sz w:val="24"/>
        </w:rPr>
        <w:tab/>
      </w:r>
      <w:r w:rsidRPr="00D8359B">
        <w:rPr>
          <w:sz w:val="24"/>
        </w:rPr>
        <w:tab/>
      </w:r>
      <w:r w:rsidRPr="00D8359B">
        <w:rPr>
          <w:sz w:val="24"/>
        </w:rPr>
        <w:tab/>
      </w:r>
      <w:r w:rsidRPr="00D8359B">
        <w:rPr>
          <w:sz w:val="24"/>
        </w:rPr>
        <w:tab/>
      </w:r>
      <w:r w:rsidRPr="00D8359B">
        <w:rPr>
          <w:sz w:val="24"/>
        </w:rPr>
        <w:tab/>
      </w:r>
      <w:r w:rsidRPr="00D8359B">
        <w:rPr>
          <w:sz w:val="24"/>
        </w:rPr>
        <w:tab/>
      </w:r>
      <w:r w:rsidRPr="00D8359B">
        <w:rPr>
          <w:sz w:val="24"/>
        </w:rPr>
        <w:tab/>
      </w:r>
      <w:r w:rsidRPr="00D8359B">
        <w:rPr>
          <w:sz w:val="24"/>
        </w:rPr>
        <w:tab/>
      </w:r>
      <w:r>
        <w:rPr>
          <w:sz w:val="24"/>
        </w:rPr>
        <w:t xml:space="preserve">  </w:t>
      </w:r>
      <w:r w:rsidRPr="00D8359B">
        <w:rPr>
          <w:sz w:val="24"/>
        </w:rPr>
        <w:t xml:space="preserve"> </w:t>
      </w:r>
      <w:hyperlink r:id="rId8" w:history="1">
        <w:r w:rsidRPr="00D8359B">
          <w:rPr>
            <w:rStyle w:val="Hyperlink"/>
            <w:sz w:val="24"/>
          </w:rPr>
          <w:t>www.gmcvacations.com</w:t>
        </w:r>
      </w:hyperlink>
    </w:p>
    <w:p w:rsidR="00D8359B" w:rsidRDefault="00D8359B" w:rsidP="00D8359B">
      <w:pPr>
        <w:spacing w:line="360" w:lineRule="auto"/>
        <w:rPr>
          <w:sz w:val="22"/>
        </w:rPr>
      </w:pPr>
      <w:r w:rsidRPr="00D8359B">
        <w:rPr>
          <w:sz w:val="22"/>
        </w:rPr>
        <w:t xml:space="preserve">A site I redesigned for GMC Vacations to aid customers in retrieving information on their vacation package and location details. The site was built utilizing the CodeIgniter framework, a SQL database, a custom-built content management system, and current web technologies. </w:t>
      </w:r>
    </w:p>
    <w:p w:rsidR="00D8359B" w:rsidRDefault="00D8359B" w:rsidP="00D8359B">
      <w:pPr>
        <w:spacing w:line="360" w:lineRule="auto"/>
        <w:rPr>
          <w:sz w:val="24"/>
        </w:rPr>
      </w:pPr>
      <w:r w:rsidRPr="00D8359B">
        <w:rPr>
          <w:rStyle w:val="Heading3Char"/>
          <w:sz w:val="24"/>
        </w:rPr>
        <w:t>Clinical-Security</w:t>
      </w:r>
      <w:r w:rsidRPr="00D8359B">
        <w:rPr>
          <w:rStyle w:val="Heading3Char"/>
          <w:sz w:val="24"/>
        </w:rPr>
        <w:tab/>
      </w:r>
      <w:r w:rsidRPr="00D8359B">
        <w:rPr>
          <w:sz w:val="24"/>
        </w:rPr>
        <w:tab/>
      </w:r>
      <w:r w:rsidRPr="00D8359B">
        <w:rPr>
          <w:sz w:val="24"/>
        </w:rPr>
        <w:tab/>
      </w:r>
      <w:r w:rsidRPr="00D8359B">
        <w:rPr>
          <w:sz w:val="24"/>
        </w:rPr>
        <w:tab/>
      </w:r>
      <w:r w:rsidRPr="00D8359B">
        <w:rPr>
          <w:sz w:val="24"/>
        </w:rPr>
        <w:tab/>
      </w:r>
      <w:r w:rsidRPr="00D8359B">
        <w:rPr>
          <w:sz w:val="24"/>
        </w:rPr>
        <w:tab/>
      </w:r>
      <w:r>
        <w:rPr>
          <w:sz w:val="24"/>
        </w:rPr>
        <w:tab/>
      </w:r>
      <w:hyperlink r:id="rId9" w:history="1">
        <w:r w:rsidRPr="00BB382A">
          <w:rPr>
            <w:rStyle w:val="Hyperlink"/>
            <w:sz w:val="24"/>
          </w:rPr>
          <w:t>www.callisonification.com/clinical</w:t>
        </w:r>
      </w:hyperlink>
    </w:p>
    <w:p w:rsidR="00D8359B" w:rsidRDefault="00D8359B" w:rsidP="00D8359B">
      <w:pPr>
        <w:spacing w:line="360" w:lineRule="auto"/>
        <w:rPr>
          <w:sz w:val="22"/>
        </w:rPr>
      </w:pPr>
      <w:r w:rsidRPr="00D8359B">
        <w:rPr>
          <w:sz w:val="22"/>
        </w:rPr>
        <w:t xml:space="preserve">A redesign built for modern browsers and mobile devices. Built using HTML5, CSS3, Bootstrap, JQuery, and PHP. This site works cross-browser, is responsive, and follows current design best practices and user patterns. </w:t>
      </w:r>
    </w:p>
    <w:p w:rsidR="00352543" w:rsidRPr="00DF3BF0" w:rsidRDefault="00352543" w:rsidP="002F3880">
      <w:pPr>
        <w:pStyle w:val="Heading1"/>
        <w:ind w:left="0" w:firstLine="0"/>
        <w:rPr>
          <w:b w:val="0"/>
          <w:color w:val="565656" w:themeColor="text2"/>
        </w:rPr>
      </w:pPr>
      <w:r w:rsidRPr="00DF3BF0">
        <w:rPr>
          <w:color w:val="565656" w:themeColor="text2"/>
        </w:rPr>
        <w:t>Knowledge Base</w:t>
      </w:r>
    </w:p>
    <w:p w:rsidR="0068611A" w:rsidRPr="00D8359B" w:rsidRDefault="00352543" w:rsidP="00352543">
      <w:pPr>
        <w:spacing w:line="360" w:lineRule="auto"/>
        <w:rPr>
          <w:sz w:val="22"/>
        </w:rPr>
      </w:pPr>
      <w:r w:rsidRPr="00352543">
        <w:rPr>
          <w:sz w:val="22"/>
        </w:rPr>
        <w:t>Abstraction • Adobe AIR •</w:t>
      </w:r>
      <w:r>
        <w:rPr>
          <w:sz w:val="22"/>
        </w:rPr>
        <w:t xml:space="preserve"> AJAX • API Manipulation • Aptana Studio 3 • AS3 • Bootstrap • Chrome </w:t>
      </w:r>
      <w:r w:rsidRPr="00352543">
        <w:rPr>
          <w:sz w:val="22"/>
        </w:rPr>
        <w:t xml:space="preserve">CodeIgniter </w:t>
      </w:r>
      <w:r>
        <w:rPr>
          <w:sz w:val="22"/>
        </w:rPr>
        <w:t xml:space="preserve">• </w:t>
      </w:r>
      <w:r w:rsidRPr="00352543">
        <w:rPr>
          <w:sz w:val="22"/>
        </w:rPr>
        <w:t>ColdFusion • CF Wheels •</w:t>
      </w:r>
      <w:r>
        <w:rPr>
          <w:sz w:val="22"/>
        </w:rPr>
        <w:t xml:space="preserve"> CSS3 • Data Queries • Design Patterns • Dropbox • Eclipse </w:t>
      </w:r>
      <w:r w:rsidRPr="00352543">
        <w:rPr>
          <w:sz w:val="22"/>
        </w:rPr>
        <w:t>ECMA • Encapsulation</w:t>
      </w:r>
      <w:r>
        <w:rPr>
          <w:sz w:val="22"/>
        </w:rPr>
        <w:t xml:space="preserve"> • </w:t>
      </w:r>
      <w:r w:rsidRPr="00352543">
        <w:rPr>
          <w:sz w:val="22"/>
        </w:rPr>
        <w:t>Extending Frameworks • Firebug • Firefox • Github</w:t>
      </w:r>
      <w:r>
        <w:rPr>
          <w:sz w:val="22"/>
        </w:rPr>
        <w:t xml:space="preserve"> • </w:t>
      </w:r>
      <w:r w:rsidRPr="00352543">
        <w:rPr>
          <w:sz w:val="22"/>
        </w:rPr>
        <w:t>GIST  • Google Ana</w:t>
      </w:r>
      <w:r>
        <w:rPr>
          <w:sz w:val="22"/>
        </w:rPr>
        <w:t xml:space="preserve">lytics • Inheritance • Internet </w:t>
      </w:r>
      <w:r w:rsidRPr="00352543">
        <w:rPr>
          <w:sz w:val="22"/>
        </w:rPr>
        <w:t>Explorer •</w:t>
      </w:r>
      <w:r>
        <w:rPr>
          <w:sz w:val="22"/>
        </w:rPr>
        <w:t xml:space="preserve"> JavaScript • </w:t>
      </w:r>
      <w:r w:rsidR="000F0D17">
        <w:rPr>
          <w:sz w:val="22"/>
        </w:rPr>
        <w:t xml:space="preserve">JQuery • JSON • Keynote • MAMP  </w:t>
      </w:r>
      <w:r>
        <w:rPr>
          <w:sz w:val="22"/>
        </w:rPr>
        <w:t xml:space="preserve"> </w:t>
      </w:r>
      <w:r w:rsidRPr="00352543">
        <w:rPr>
          <w:sz w:val="22"/>
        </w:rPr>
        <w:t>Microsoft Office • MVC</w:t>
      </w:r>
      <w:r>
        <w:rPr>
          <w:sz w:val="22"/>
        </w:rPr>
        <w:t xml:space="preserve"> • OOP • </w:t>
      </w:r>
      <w:r w:rsidRPr="00352543">
        <w:rPr>
          <w:sz w:val="22"/>
        </w:rPr>
        <w:t>Open Office •</w:t>
      </w:r>
      <w:r>
        <w:rPr>
          <w:sz w:val="22"/>
        </w:rPr>
        <w:t xml:space="preserve"> PHP5 •</w:t>
      </w:r>
      <w:r w:rsidRPr="00352543">
        <w:rPr>
          <w:sz w:val="22"/>
        </w:rPr>
        <w:t> Plug-Ins • Polymorphism • Railo</w:t>
      </w:r>
      <w:r w:rsidR="000F0D17">
        <w:rPr>
          <w:sz w:val="22"/>
        </w:rPr>
        <w:t xml:space="preserve"> • Red 5  </w:t>
      </w:r>
      <w:r>
        <w:rPr>
          <w:sz w:val="22"/>
        </w:rPr>
        <w:t xml:space="preserve"> Safari</w:t>
      </w:r>
      <w:r w:rsidR="000F0D17">
        <w:rPr>
          <w:sz w:val="22"/>
        </w:rPr>
        <w:t xml:space="preserve"> </w:t>
      </w:r>
      <w:r w:rsidRPr="00352543">
        <w:rPr>
          <w:sz w:val="22"/>
        </w:rPr>
        <w:t>• Sequel Pro •</w:t>
      </w:r>
      <w:r>
        <w:rPr>
          <w:sz w:val="22"/>
        </w:rPr>
        <w:t xml:space="preserve"> SQL •</w:t>
      </w:r>
      <w:r w:rsidRPr="00352543">
        <w:rPr>
          <w:sz w:val="22"/>
        </w:rPr>
        <w:t xml:space="preserve"> Terminal • Tower</w:t>
      </w:r>
      <w:r>
        <w:rPr>
          <w:sz w:val="22"/>
        </w:rPr>
        <w:t xml:space="preserve"> • </w:t>
      </w:r>
      <w:r w:rsidRPr="00352543">
        <w:rPr>
          <w:sz w:val="22"/>
        </w:rPr>
        <w:t>Version Control •</w:t>
      </w:r>
      <w:r>
        <w:rPr>
          <w:sz w:val="22"/>
        </w:rPr>
        <w:t xml:space="preserve"> WordPress •</w:t>
      </w:r>
      <w:r w:rsidRPr="00352543">
        <w:rPr>
          <w:sz w:val="22"/>
        </w:rPr>
        <w:t> XCode</w:t>
      </w:r>
      <w:r>
        <w:rPr>
          <w:sz w:val="22"/>
        </w:rPr>
        <w:t xml:space="preserve"> • XML</w:t>
      </w:r>
    </w:p>
    <w:sectPr w:rsidR="0068611A" w:rsidRPr="00D8359B" w:rsidSect="0068611A">
      <w:headerReference w:type="default" r:id="rId10"/>
      <w:footerReference w:type="default" r:id="rId11"/>
      <w:headerReference w:type="first" r:id="rId12"/>
      <w:pgSz w:w="12240" w:h="15840"/>
      <w:pgMar w:top="720" w:right="720" w:bottom="720" w:left="72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543" w:rsidRDefault="00352543">
      <w:r>
        <w:separator/>
      </w:r>
    </w:p>
  </w:endnote>
  <w:endnote w:type="continuationSeparator" w:id="0">
    <w:p w:rsidR="00352543" w:rsidRDefault="0035254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543" w:rsidRDefault="00582CC0">
    <w:pPr>
      <w:pStyle w:val="Footer"/>
    </w:pPr>
    <w:fldSimple w:instr=" Page ">
      <w:r w:rsidR="006870DD">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543" w:rsidRDefault="00352543">
      <w:r>
        <w:separator/>
      </w:r>
    </w:p>
  </w:footnote>
  <w:footnote w:type="continuationSeparator" w:id="0">
    <w:p w:rsidR="00352543" w:rsidRDefault="003525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352543">
      <w:trPr>
        <w:trHeight w:val="720"/>
      </w:trPr>
      <w:tc>
        <w:tcPr>
          <w:tcW w:w="10188" w:type="dxa"/>
          <w:vAlign w:val="center"/>
        </w:tcPr>
        <w:p w:rsidR="00352543" w:rsidRDefault="00352543" w:rsidP="005E6CDA">
          <w:pPr>
            <w:pStyle w:val="Title"/>
          </w:pPr>
          <w:r>
            <w:t>Christopher Allison</w:t>
          </w:r>
        </w:p>
        <w:p w:rsidR="00352543" w:rsidRDefault="00582CC0" w:rsidP="005E6CDA">
          <w:r>
            <w:fldChar w:fldCharType="begin"/>
          </w:r>
          <w:r w:rsidR="00352543" w:rsidRPr="00934EB1">
            <w:instrText xml:space="preserve"> PLACEHOLDER </w:instrText>
          </w:r>
          <w:r w:rsidRPr="00934EB1">
            <w:fldChar w:fldCharType="begin"/>
          </w:r>
          <w:r w:rsidR="00352543" w:rsidRPr="00934EB1">
            <w:instrText xml:space="preserve"> IF </w:instrText>
          </w:r>
          <w:fldSimple w:instr=" USERPROPERTY WorkStreet ">
            <w:r w:rsidR="00352543">
              <w:rPr>
                <w:noProof/>
              </w:rPr>
              <w:instrText>3316 Bishop Park Drive</w:instrText>
            </w:r>
          </w:fldSimple>
          <w:r w:rsidR="00352543" w:rsidRPr="00934EB1">
            <w:instrText xml:space="preserve">="" "[Street Address]" </w:instrText>
          </w:r>
          <w:fldSimple w:instr=" USERPROPERTY WorkStreet ">
            <w:r w:rsidR="00352543">
              <w:rPr>
                <w:noProof/>
              </w:rPr>
              <w:instrText>3316 Bishop Park Drive</w:instrText>
            </w:r>
          </w:fldSimple>
          <w:r w:rsidRPr="00934EB1">
            <w:fldChar w:fldCharType="separate"/>
          </w:r>
          <w:r w:rsidR="00352543">
            <w:rPr>
              <w:noProof/>
            </w:rPr>
            <w:instrText>3316 Bishop Park Drive</w:instrText>
          </w:r>
          <w:r w:rsidRPr="00934EB1">
            <w:fldChar w:fldCharType="end"/>
          </w:r>
          <w:r w:rsidR="00352543" w:rsidRPr="00934EB1">
            <w:instrText xml:space="preserve"> \* MERGEFORMAT</w:instrText>
          </w:r>
          <w:r>
            <w:fldChar w:fldCharType="separate"/>
          </w:r>
          <w:r w:rsidR="006870DD">
            <w:t>3316 Bishop</w:t>
          </w:r>
          <w:r w:rsidR="006870DD">
            <w:rPr>
              <w:noProof/>
            </w:rPr>
            <w:t xml:space="preserve"> Park Drive</w:t>
          </w:r>
          <w:r>
            <w:fldChar w:fldCharType="end"/>
          </w:r>
          <w:r w:rsidR="00352543">
            <w:t xml:space="preserve"> </w:t>
          </w:r>
          <w:r w:rsidR="00352543">
            <w:sym w:font="Wingdings 2" w:char="F097"/>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City ">
            <w:r w:rsidR="00352543">
              <w:rPr>
                <w:noProof/>
              </w:rPr>
              <w:instrText xml:space="preserve">Winter Park </w:instrText>
            </w:r>
          </w:fldSimple>
          <w:r w:rsidR="00352543">
            <w:instrText xml:space="preserve">="" "[City]" </w:instrText>
          </w:r>
          <w:fldSimple w:instr=" USERPROPERTY WorkCity ">
            <w:r w:rsidR="00352543">
              <w:rPr>
                <w:noProof/>
              </w:rPr>
              <w:instrText xml:space="preserve">Winter Park </w:instrText>
            </w:r>
          </w:fldSimple>
          <w:r>
            <w:fldChar w:fldCharType="separate"/>
          </w:r>
          <w:r w:rsidR="00352543">
            <w:rPr>
              <w:noProof/>
            </w:rPr>
            <w:instrText xml:space="preserve">Winter Park </w:instrText>
          </w:r>
          <w:r>
            <w:fldChar w:fldCharType="end"/>
          </w:r>
          <w:r w:rsidR="00352543">
            <w:instrText xml:space="preserve"> \* MERGEFORMAT</w:instrText>
          </w:r>
          <w:r>
            <w:fldChar w:fldCharType="separate"/>
          </w:r>
          <w:r w:rsidR="006870DD">
            <w:t>Winter</w:t>
          </w:r>
          <w:r w:rsidR="006870DD">
            <w:rPr>
              <w:noProof/>
            </w:rPr>
            <w:t xml:space="preserve"> Park </w:t>
          </w:r>
          <w:r>
            <w:fldChar w:fldCharType="end"/>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State ">
            <w:r w:rsidR="00352543">
              <w:rPr>
                <w:noProof/>
              </w:rPr>
              <w:instrText>Florida</w:instrText>
            </w:r>
          </w:fldSimple>
          <w:r w:rsidR="00352543">
            <w:instrText xml:space="preserve">="" "[State]"  </w:instrText>
          </w:r>
          <w:fldSimple w:instr=" USERPROPERTY WorkState ">
            <w:r w:rsidR="00352543">
              <w:rPr>
                <w:noProof/>
              </w:rPr>
              <w:instrText>Florida</w:instrText>
            </w:r>
          </w:fldSimple>
          <w:r>
            <w:fldChar w:fldCharType="separate"/>
          </w:r>
          <w:r w:rsidR="00352543">
            <w:rPr>
              <w:noProof/>
            </w:rPr>
            <w:instrText>Florida</w:instrText>
          </w:r>
          <w:r>
            <w:fldChar w:fldCharType="end"/>
          </w:r>
          <w:r w:rsidR="00352543">
            <w:instrText xml:space="preserve"> \* MERGEFORMAT</w:instrText>
          </w:r>
          <w:r>
            <w:fldChar w:fldCharType="separate"/>
          </w:r>
          <w:r w:rsidR="006870DD">
            <w:t>Florida</w:t>
          </w:r>
          <w:r>
            <w:fldChar w:fldCharType="end"/>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Zip ">
            <w:r w:rsidR="00352543">
              <w:rPr>
                <w:noProof/>
              </w:rPr>
              <w:instrText>32792</w:instrText>
            </w:r>
          </w:fldSimple>
          <w:r w:rsidR="00352543">
            <w:instrText xml:space="preserve">="" "[Postal Code]" </w:instrText>
          </w:r>
          <w:fldSimple w:instr=" USERPROPERTY WorkZip ">
            <w:r w:rsidR="00352543">
              <w:rPr>
                <w:noProof/>
              </w:rPr>
              <w:instrText>32792</w:instrText>
            </w:r>
          </w:fldSimple>
          <w:r>
            <w:fldChar w:fldCharType="separate"/>
          </w:r>
          <w:r w:rsidR="00352543">
            <w:rPr>
              <w:noProof/>
            </w:rPr>
            <w:instrText>32792</w:instrText>
          </w:r>
          <w:r>
            <w:fldChar w:fldCharType="end"/>
          </w:r>
          <w:r w:rsidR="00352543">
            <w:instrText xml:space="preserve"> \* MERGEFORMAT</w:instrText>
          </w:r>
          <w:r>
            <w:fldChar w:fldCharType="separate"/>
          </w:r>
          <w:r w:rsidR="006870DD">
            <w:t>32792</w:t>
          </w:r>
          <w:r>
            <w:fldChar w:fldCharType="end"/>
          </w:r>
          <w:r w:rsidR="00352543">
            <w:br/>
            <w:t xml:space="preserve">Phone: 423.502.0527  </w:t>
          </w:r>
          <w:r w:rsidR="00352543">
            <w:sym w:font="Wingdings 2" w:char="F097"/>
          </w:r>
          <w:r w:rsidR="00352543">
            <w:t xml:space="preserve"> E-Mail: callisonification@gmail.com </w:t>
          </w:r>
        </w:p>
      </w:tc>
      <w:tc>
        <w:tcPr>
          <w:tcW w:w="720" w:type="dxa"/>
          <w:shd w:val="clear" w:color="auto" w:fill="A9122A" w:themeFill="accent1"/>
          <w:vAlign w:val="center"/>
        </w:tcPr>
        <w:p w:rsidR="00352543" w:rsidRDefault="00352543"/>
      </w:tc>
    </w:tr>
  </w:tbl>
  <w:p w:rsidR="00352543" w:rsidRDefault="0035254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860"/>
      <w:gridCol w:w="2156"/>
    </w:tblGrid>
    <w:tr w:rsidR="00352543">
      <w:trPr>
        <w:cantSplit/>
        <w:trHeight w:val="1134"/>
      </w:trPr>
      <w:tc>
        <w:tcPr>
          <w:tcW w:w="9288" w:type="dxa"/>
          <w:vAlign w:val="center"/>
        </w:tcPr>
        <w:p w:rsidR="00352543" w:rsidRDefault="00352543" w:rsidP="0068611A">
          <w:pPr>
            <w:pStyle w:val="Title"/>
          </w:pPr>
          <w:r>
            <w:t>Christopher Allison</w:t>
          </w:r>
        </w:p>
        <w:p w:rsidR="00352543" w:rsidRDefault="00582CC0" w:rsidP="00E6425B">
          <w:pPr>
            <w:pStyle w:val="ContactDetails"/>
          </w:pPr>
          <w:r>
            <w:fldChar w:fldCharType="begin"/>
          </w:r>
          <w:r w:rsidR="00352543" w:rsidRPr="00934EB1">
            <w:instrText xml:space="preserve"> PLACEHOLDER </w:instrText>
          </w:r>
          <w:r w:rsidRPr="00934EB1">
            <w:fldChar w:fldCharType="begin"/>
          </w:r>
          <w:r w:rsidR="00352543" w:rsidRPr="00934EB1">
            <w:instrText xml:space="preserve"> IF </w:instrText>
          </w:r>
          <w:fldSimple w:instr=" USERPROPERTY WorkStreet ">
            <w:r w:rsidR="00352543">
              <w:rPr>
                <w:noProof/>
              </w:rPr>
              <w:instrText>3316 Bishop Park Drive</w:instrText>
            </w:r>
          </w:fldSimple>
          <w:r w:rsidR="00352543" w:rsidRPr="00934EB1">
            <w:instrText xml:space="preserve">="" "[Street Address]" </w:instrText>
          </w:r>
          <w:fldSimple w:instr=" USERPROPERTY WorkStreet ">
            <w:r w:rsidR="00352543">
              <w:rPr>
                <w:noProof/>
              </w:rPr>
              <w:instrText>3316 Bishop Park Drive</w:instrText>
            </w:r>
          </w:fldSimple>
          <w:r w:rsidRPr="00934EB1">
            <w:fldChar w:fldCharType="separate"/>
          </w:r>
          <w:r w:rsidR="00352543">
            <w:rPr>
              <w:noProof/>
            </w:rPr>
            <w:instrText>3316 Bishop Park Drive</w:instrText>
          </w:r>
          <w:r w:rsidRPr="00934EB1">
            <w:fldChar w:fldCharType="end"/>
          </w:r>
          <w:r w:rsidR="00352543" w:rsidRPr="00934EB1">
            <w:instrText xml:space="preserve"> \* MERGEFORMAT</w:instrText>
          </w:r>
          <w:r>
            <w:fldChar w:fldCharType="separate"/>
          </w:r>
          <w:r w:rsidR="006870DD">
            <w:t>3316 Bishop</w:t>
          </w:r>
          <w:r w:rsidR="006870DD">
            <w:rPr>
              <w:noProof/>
            </w:rPr>
            <w:t xml:space="preserve"> Park Drive</w:t>
          </w:r>
          <w:r>
            <w:fldChar w:fldCharType="end"/>
          </w:r>
          <w:r w:rsidR="00352543">
            <w:t xml:space="preserve"> </w:t>
          </w:r>
          <w:r w:rsidR="00352543">
            <w:sym w:font="Wingdings 2" w:char="F097"/>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City ">
            <w:r w:rsidR="00352543">
              <w:rPr>
                <w:noProof/>
              </w:rPr>
              <w:instrText xml:space="preserve">Winter Park </w:instrText>
            </w:r>
          </w:fldSimple>
          <w:r w:rsidR="00352543">
            <w:instrText xml:space="preserve">="" "[City]" </w:instrText>
          </w:r>
          <w:fldSimple w:instr=" USERPROPERTY WorkCity ">
            <w:r w:rsidR="00352543">
              <w:rPr>
                <w:noProof/>
              </w:rPr>
              <w:instrText xml:space="preserve">Winter Park </w:instrText>
            </w:r>
          </w:fldSimple>
          <w:r>
            <w:fldChar w:fldCharType="separate"/>
          </w:r>
          <w:r w:rsidR="00352543">
            <w:rPr>
              <w:noProof/>
            </w:rPr>
            <w:instrText xml:space="preserve">Winter Park </w:instrText>
          </w:r>
          <w:r>
            <w:fldChar w:fldCharType="end"/>
          </w:r>
          <w:r w:rsidR="00352543">
            <w:instrText xml:space="preserve"> \* MERGEFORMAT</w:instrText>
          </w:r>
          <w:r>
            <w:fldChar w:fldCharType="separate"/>
          </w:r>
          <w:r w:rsidR="006870DD">
            <w:t>Winter</w:t>
          </w:r>
          <w:r w:rsidR="006870DD">
            <w:rPr>
              <w:noProof/>
            </w:rPr>
            <w:t xml:space="preserve"> Park </w:t>
          </w:r>
          <w:r>
            <w:fldChar w:fldCharType="end"/>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State ">
            <w:r w:rsidR="00352543">
              <w:rPr>
                <w:noProof/>
              </w:rPr>
              <w:instrText>Florida</w:instrText>
            </w:r>
          </w:fldSimple>
          <w:r w:rsidR="00352543">
            <w:instrText xml:space="preserve">="" "[State]"  </w:instrText>
          </w:r>
          <w:fldSimple w:instr=" USERPROPERTY WorkState ">
            <w:r w:rsidR="00352543">
              <w:rPr>
                <w:noProof/>
              </w:rPr>
              <w:instrText>Florida</w:instrText>
            </w:r>
          </w:fldSimple>
          <w:r>
            <w:fldChar w:fldCharType="separate"/>
          </w:r>
          <w:r w:rsidR="00352543">
            <w:rPr>
              <w:noProof/>
            </w:rPr>
            <w:instrText>Florida</w:instrText>
          </w:r>
          <w:r>
            <w:fldChar w:fldCharType="end"/>
          </w:r>
          <w:r w:rsidR="00352543">
            <w:instrText xml:space="preserve"> \* MERGEFORMAT</w:instrText>
          </w:r>
          <w:r>
            <w:fldChar w:fldCharType="separate"/>
          </w:r>
          <w:r w:rsidR="006870DD">
            <w:t>Florida</w:t>
          </w:r>
          <w:r>
            <w:fldChar w:fldCharType="end"/>
          </w:r>
          <w:r w:rsidR="00352543">
            <w:t xml:space="preserve"> </w:t>
          </w:r>
          <w:r>
            <w:fldChar w:fldCharType="begin"/>
          </w:r>
          <w:r w:rsidR="00352543">
            <w:instrText xml:space="preserve"> PLACEHOLDER </w:instrText>
          </w:r>
          <w:r>
            <w:fldChar w:fldCharType="begin"/>
          </w:r>
          <w:r w:rsidR="00352543">
            <w:instrText xml:space="preserve"> IF </w:instrText>
          </w:r>
          <w:fldSimple w:instr=" USERPROPERTY WorkZip ">
            <w:r w:rsidR="00352543">
              <w:rPr>
                <w:noProof/>
              </w:rPr>
              <w:instrText>32792</w:instrText>
            </w:r>
          </w:fldSimple>
          <w:r w:rsidR="00352543">
            <w:instrText xml:space="preserve">="" "[Postal Code]" </w:instrText>
          </w:r>
          <w:fldSimple w:instr=" USERPROPERTY WorkZip ">
            <w:r w:rsidR="00352543">
              <w:rPr>
                <w:noProof/>
              </w:rPr>
              <w:instrText>32792</w:instrText>
            </w:r>
          </w:fldSimple>
          <w:r>
            <w:fldChar w:fldCharType="separate"/>
          </w:r>
          <w:r w:rsidR="00352543">
            <w:rPr>
              <w:noProof/>
            </w:rPr>
            <w:instrText>32792</w:instrText>
          </w:r>
          <w:r>
            <w:fldChar w:fldCharType="end"/>
          </w:r>
          <w:r w:rsidR="00352543">
            <w:instrText xml:space="preserve"> \* MERGEFORMAT</w:instrText>
          </w:r>
          <w:r>
            <w:fldChar w:fldCharType="separate"/>
          </w:r>
          <w:r w:rsidR="006870DD">
            <w:t>32792</w:t>
          </w:r>
          <w:r>
            <w:fldChar w:fldCharType="end"/>
          </w:r>
          <w:r w:rsidR="00352543">
            <w:br/>
            <w:t xml:space="preserve">Phone: 423.502.0527  </w:t>
          </w:r>
          <w:r w:rsidR="00352543">
            <w:sym w:font="Wingdings 2" w:char="F097"/>
          </w:r>
          <w:r w:rsidR="00352543">
            <w:t xml:space="preserve"> E-Mail: callisonification@gmail.com </w:t>
          </w:r>
        </w:p>
      </w:tc>
      <w:tc>
        <w:tcPr>
          <w:tcW w:w="1728" w:type="dxa"/>
          <w:vAlign w:val="center"/>
        </w:tcPr>
        <w:p w:rsidR="00352543" w:rsidRPr="00934EB1" w:rsidRDefault="00352543" w:rsidP="00625B46">
          <w:pPr>
            <w:pStyle w:val="Initials"/>
            <w:spacing w:after="120"/>
            <w:rPr>
              <w:sz w:val="100"/>
            </w:rPr>
          </w:pPr>
          <w:r>
            <w:rPr>
              <w:sz w:val="100"/>
            </w:rPr>
            <w:t>[ca</w:t>
          </w:r>
          <w:r w:rsidRPr="00934EB1">
            <w:rPr>
              <w:sz w:val="100"/>
            </w:rPr>
            <w:t>]</w:t>
          </w:r>
        </w:p>
      </w:tc>
    </w:tr>
  </w:tbl>
  <w:p w:rsidR="00352543" w:rsidRDefault="00352543"/>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934EB1"/>
    <w:rsid w:val="00000264"/>
    <w:rsid w:val="00045310"/>
    <w:rsid w:val="00082A89"/>
    <w:rsid w:val="00082F75"/>
    <w:rsid w:val="0008397E"/>
    <w:rsid w:val="000978FA"/>
    <w:rsid w:val="000D2E1C"/>
    <w:rsid w:val="000E076E"/>
    <w:rsid w:val="000E28F1"/>
    <w:rsid w:val="000E7CB8"/>
    <w:rsid w:val="000F0D17"/>
    <w:rsid w:val="000F1269"/>
    <w:rsid w:val="000F6B3D"/>
    <w:rsid w:val="0010337D"/>
    <w:rsid w:val="00104DB7"/>
    <w:rsid w:val="001109F4"/>
    <w:rsid w:val="001303C2"/>
    <w:rsid w:val="00145644"/>
    <w:rsid w:val="00147949"/>
    <w:rsid w:val="001A0C71"/>
    <w:rsid w:val="00222899"/>
    <w:rsid w:val="00252743"/>
    <w:rsid w:val="002A2131"/>
    <w:rsid w:val="002F3880"/>
    <w:rsid w:val="0035138E"/>
    <w:rsid w:val="00352543"/>
    <w:rsid w:val="003562A7"/>
    <w:rsid w:val="003D2E2B"/>
    <w:rsid w:val="003D49DD"/>
    <w:rsid w:val="0041196B"/>
    <w:rsid w:val="0044045D"/>
    <w:rsid w:val="00444917"/>
    <w:rsid w:val="004A6886"/>
    <w:rsid w:val="004F5943"/>
    <w:rsid w:val="005227AA"/>
    <w:rsid w:val="005563A0"/>
    <w:rsid w:val="00566ED9"/>
    <w:rsid w:val="00582CC0"/>
    <w:rsid w:val="005910D9"/>
    <w:rsid w:val="00593EB8"/>
    <w:rsid w:val="005C7926"/>
    <w:rsid w:val="005E6CDA"/>
    <w:rsid w:val="005F37B6"/>
    <w:rsid w:val="00625B46"/>
    <w:rsid w:val="00626F90"/>
    <w:rsid w:val="00662E84"/>
    <w:rsid w:val="0068611A"/>
    <w:rsid w:val="006870DD"/>
    <w:rsid w:val="006C2E13"/>
    <w:rsid w:val="006D0EFA"/>
    <w:rsid w:val="006F1D7D"/>
    <w:rsid w:val="007052C0"/>
    <w:rsid w:val="00707A55"/>
    <w:rsid w:val="00730C20"/>
    <w:rsid w:val="00777CAD"/>
    <w:rsid w:val="007A7544"/>
    <w:rsid w:val="007B0008"/>
    <w:rsid w:val="007F3424"/>
    <w:rsid w:val="0080532E"/>
    <w:rsid w:val="008D63D0"/>
    <w:rsid w:val="008D7A4B"/>
    <w:rsid w:val="00933A22"/>
    <w:rsid w:val="00934EB1"/>
    <w:rsid w:val="00953BC2"/>
    <w:rsid w:val="009874DB"/>
    <w:rsid w:val="009C77B9"/>
    <w:rsid w:val="00A54B1D"/>
    <w:rsid w:val="00A65CF4"/>
    <w:rsid w:val="00A73D96"/>
    <w:rsid w:val="00A7409E"/>
    <w:rsid w:val="00A92A73"/>
    <w:rsid w:val="00AB4EEC"/>
    <w:rsid w:val="00AF12E5"/>
    <w:rsid w:val="00B26E39"/>
    <w:rsid w:val="00B61D9B"/>
    <w:rsid w:val="00B65F77"/>
    <w:rsid w:val="00BC0963"/>
    <w:rsid w:val="00BD7D20"/>
    <w:rsid w:val="00C2610E"/>
    <w:rsid w:val="00C457D6"/>
    <w:rsid w:val="00C54B9B"/>
    <w:rsid w:val="00CA17B5"/>
    <w:rsid w:val="00CD194E"/>
    <w:rsid w:val="00D05346"/>
    <w:rsid w:val="00D22B8A"/>
    <w:rsid w:val="00D50180"/>
    <w:rsid w:val="00D8359B"/>
    <w:rsid w:val="00DA48E5"/>
    <w:rsid w:val="00DB6D28"/>
    <w:rsid w:val="00DF3BF0"/>
    <w:rsid w:val="00E25D59"/>
    <w:rsid w:val="00E51DF4"/>
    <w:rsid w:val="00E6425B"/>
    <w:rsid w:val="00F04A13"/>
    <w:rsid w:val="00F62AC7"/>
    <w:rsid w:val="00F93EF5"/>
    <w:rsid w:val="00FB479F"/>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95CDAF059A272544A72B862C3E3A67E8">
    <w:name w:val="95CDAF059A272544A72B862C3E3A67E8"/>
    <w:rsid w:val="0044045D"/>
    <w:rPr>
      <w:sz w:val="24"/>
      <w:szCs w:val="24"/>
    </w:rPr>
  </w:style>
  <w:style w:type="character" w:styleId="Hyperlink">
    <w:name w:val="Hyperlink"/>
    <w:basedOn w:val="DefaultParagraphFont"/>
    <w:rsid w:val="005F37B6"/>
    <w:rPr>
      <w:color w:val="002FFF" w:themeColor="hyperlink"/>
      <w:u w:val="single"/>
    </w:rPr>
  </w:style>
  <w:style w:type="character" w:styleId="FollowedHyperlink">
    <w:name w:val="FollowedHyperlink"/>
    <w:basedOn w:val="DefaultParagraphFont"/>
    <w:rsid w:val="005F37B6"/>
    <w:rPr>
      <w:color w:val="8D009F"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leanteampainters.com" TargetMode="External"/><Relationship Id="rId8" Type="http://schemas.openxmlformats.org/officeDocument/2006/relationships/hyperlink" Target="http://www.gmcvacations.com" TargetMode="External"/><Relationship Id="rId9" Type="http://schemas.openxmlformats.org/officeDocument/2006/relationships/hyperlink" Target="http://www.callisonification.com/clinica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CAA082E47BFC47BB428AC16DB40153"/>
        <w:category>
          <w:name w:val="General"/>
          <w:gallery w:val="placeholder"/>
        </w:category>
        <w:types>
          <w:type w:val="bbPlcHdr"/>
        </w:types>
        <w:behaviors>
          <w:behavior w:val="content"/>
        </w:behaviors>
        <w:guid w:val="{C180A196-F8A8-9E4A-BB5D-CEEC080CDFB0}"/>
      </w:docPartPr>
      <w:docPartBody>
        <w:p w:rsidR="003F6F9C" w:rsidRDefault="003F6F9C">
          <w:pPr>
            <w:pStyle w:val="32CAA082E47BFC47BB428AC16DB4015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08E6BFE4D961848880903491F734D99"/>
        <w:category>
          <w:name w:val="General"/>
          <w:gallery w:val="placeholder"/>
        </w:category>
        <w:types>
          <w:type w:val="bbPlcHdr"/>
        </w:types>
        <w:behaviors>
          <w:behavior w:val="content"/>
        </w:behaviors>
        <w:guid w:val="{D2DF656A-783E-094A-85B8-80FE20379DA4}"/>
      </w:docPartPr>
      <w:docPartBody>
        <w:p w:rsidR="003F6F9C" w:rsidRDefault="003F6F9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F6F9C" w:rsidRDefault="003F6F9C">
          <w:pPr>
            <w:pStyle w:val="908E6BFE4D961848880903491F734D9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8CC8FC0EF602243BE1A097ADADD4CB0"/>
        <w:category>
          <w:name w:val="General"/>
          <w:gallery w:val="placeholder"/>
        </w:category>
        <w:types>
          <w:type w:val="bbPlcHdr"/>
        </w:types>
        <w:behaviors>
          <w:behavior w:val="content"/>
        </w:behaviors>
        <w:guid w:val="{216D317C-7670-7640-B747-05B05ECC3EC7}"/>
      </w:docPartPr>
      <w:docPartBody>
        <w:p w:rsidR="005F285B" w:rsidRDefault="005F285B" w:rsidP="005F285B">
          <w:pPr>
            <w:pStyle w:val="C8CC8FC0EF602243BE1A097ADADD4CB0"/>
          </w:pPr>
          <w:r>
            <w:t>Aliquam dapibus.</w:t>
          </w:r>
        </w:p>
      </w:docPartBody>
    </w:docPart>
    <w:docPart>
      <w:docPartPr>
        <w:name w:val="C7125F4A77F8A84D844FBFE6D7976E48"/>
        <w:category>
          <w:name w:val="General"/>
          <w:gallery w:val="placeholder"/>
        </w:category>
        <w:types>
          <w:type w:val="bbPlcHdr"/>
        </w:types>
        <w:behaviors>
          <w:behavior w:val="content"/>
        </w:behaviors>
        <w:guid w:val="{BFE12D72-0F11-C944-9C0B-9B9498FF853E}"/>
      </w:docPartPr>
      <w:docPartBody>
        <w:p w:rsidR="005F285B" w:rsidRDefault="005F285B" w:rsidP="005F285B">
          <w:pPr>
            <w:pStyle w:val="C7125F4A77F8A84D844FBFE6D7976E4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80E1A763411134BBAE92EA1A6B31C6B"/>
        <w:category>
          <w:name w:val="General"/>
          <w:gallery w:val="placeholder"/>
        </w:category>
        <w:types>
          <w:type w:val="bbPlcHdr"/>
        </w:types>
        <w:behaviors>
          <w:behavior w:val="content"/>
        </w:behaviors>
        <w:guid w:val="{A45FAB2A-EEDB-0141-B9DF-2DACE8DDB729}"/>
      </w:docPartPr>
      <w:docPartBody>
        <w:p w:rsidR="005F285B" w:rsidRDefault="005F285B" w:rsidP="005F285B">
          <w:pPr>
            <w:pStyle w:val="A80E1A763411134BBAE92EA1A6B31C6B"/>
          </w:pPr>
          <w:r>
            <w:t>Aliquam dapibus.</w:t>
          </w:r>
        </w:p>
      </w:docPartBody>
    </w:docPart>
    <w:docPart>
      <w:docPartPr>
        <w:name w:val="74250F20C7702942B6ADD63D6FE3873C"/>
        <w:category>
          <w:name w:val="General"/>
          <w:gallery w:val="placeholder"/>
        </w:category>
        <w:types>
          <w:type w:val="bbPlcHdr"/>
        </w:types>
        <w:behaviors>
          <w:behavior w:val="content"/>
        </w:behaviors>
        <w:guid w:val="{C2849968-D2AF-5447-8CA0-CF3C7357F416}"/>
      </w:docPartPr>
      <w:docPartBody>
        <w:p w:rsidR="005F285B" w:rsidRDefault="005F285B" w:rsidP="005F285B">
          <w:pPr>
            <w:pStyle w:val="74250F20C7702942B6ADD63D6FE3873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F6F9C"/>
    <w:rsid w:val="003F6F9C"/>
    <w:rsid w:val="005F285B"/>
    <w:rsid w:val="007360E9"/>
    <w:rsid w:val="00966BB1"/>
    <w:rsid w:val="00BB0E84"/>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32CAA082E47BFC47BB428AC16DB40153">
    <w:name w:val="32CAA082E47BFC47BB428AC16DB40153"/>
    <w:rsid w:val="007360E9"/>
  </w:style>
  <w:style w:type="paragraph" w:customStyle="1" w:styleId="91258C0C402E4B4FBA3BBD1C9D245DC9">
    <w:name w:val="91258C0C402E4B4FBA3BBD1C9D245DC9"/>
    <w:rsid w:val="007360E9"/>
  </w:style>
  <w:style w:type="paragraph" w:customStyle="1" w:styleId="18D9191C88A7114599F421E36CA7E231">
    <w:name w:val="18D9191C88A7114599F421E36CA7E231"/>
    <w:rsid w:val="007360E9"/>
  </w:style>
  <w:style w:type="paragraph" w:customStyle="1" w:styleId="D7683D3FDDE04A4CB830CA6A04CE0626">
    <w:name w:val="D7683D3FDDE04A4CB830CA6A04CE0626"/>
    <w:rsid w:val="007360E9"/>
  </w:style>
  <w:style w:type="paragraph" w:customStyle="1" w:styleId="8B0E9EB4A8A2D34E9D35006D95C59BE8">
    <w:name w:val="8B0E9EB4A8A2D34E9D35006D95C59BE8"/>
    <w:rsid w:val="007360E9"/>
  </w:style>
  <w:style w:type="paragraph" w:customStyle="1" w:styleId="93DA6D918030714BBC262DD67EE286F8">
    <w:name w:val="93DA6D918030714BBC262DD67EE286F8"/>
    <w:rsid w:val="007360E9"/>
  </w:style>
  <w:style w:type="paragraph" w:customStyle="1" w:styleId="A72044442C0C4145B110BB1AAD9BC217">
    <w:name w:val="A72044442C0C4145B110BB1AAD9BC217"/>
    <w:rsid w:val="007360E9"/>
  </w:style>
  <w:style w:type="paragraph" w:customStyle="1" w:styleId="C5709118F42C164C9BD6103A2277BDD3">
    <w:name w:val="C5709118F42C164C9BD6103A2277BDD3"/>
    <w:rsid w:val="007360E9"/>
  </w:style>
  <w:style w:type="paragraph" w:customStyle="1" w:styleId="3474887E30848744A6837336D02D7CCA">
    <w:name w:val="3474887E30848744A6837336D02D7CCA"/>
    <w:rsid w:val="007360E9"/>
  </w:style>
  <w:style w:type="paragraph" w:customStyle="1" w:styleId="7A745F6A3EF8364AA2B9D4476088C31F">
    <w:name w:val="7A745F6A3EF8364AA2B9D4476088C31F"/>
    <w:rsid w:val="007360E9"/>
  </w:style>
  <w:style w:type="paragraph" w:customStyle="1" w:styleId="95CDAF059A272544A72B862C3E3A67E8">
    <w:name w:val="95CDAF059A272544A72B862C3E3A67E8"/>
    <w:rsid w:val="007360E9"/>
  </w:style>
  <w:style w:type="paragraph" w:styleId="BodyText">
    <w:name w:val="Body Text"/>
    <w:basedOn w:val="Normal"/>
    <w:link w:val="BodyTextChar"/>
    <w:rsid w:val="007360E9"/>
    <w:pPr>
      <w:spacing w:after="200"/>
    </w:pPr>
    <w:rPr>
      <w:rFonts w:eastAsiaTheme="minorHAnsi"/>
      <w:sz w:val="20"/>
      <w:szCs w:val="22"/>
    </w:rPr>
  </w:style>
  <w:style w:type="character" w:customStyle="1" w:styleId="BodyTextChar">
    <w:name w:val="Body Text Char"/>
    <w:basedOn w:val="DefaultParagraphFont"/>
    <w:link w:val="BodyText"/>
    <w:rsid w:val="007360E9"/>
    <w:rPr>
      <w:rFonts w:eastAsiaTheme="minorHAnsi"/>
      <w:sz w:val="20"/>
      <w:szCs w:val="22"/>
    </w:rPr>
  </w:style>
  <w:style w:type="paragraph" w:customStyle="1" w:styleId="908E6BFE4D961848880903491F734D99">
    <w:name w:val="908E6BFE4D961848880903491F734D99"/>
    <w:rsid w:val="007360E9"/>
  </w:style>
  <w:style w:type="paragraph" w:customStyle="1" w:styleId="A866794E5C7B694FA10824B88D897A76">
    <w:name w:val="A866794E5C7B694FA10824B88D897A76"/>
    <w:rsid w:val="003F6F9C"/>
  </w:style>
  <w:style w:type="paragraph" w:customStyle="1" w:styleId="9DF93712ABD519449069BE71A6944CBC">
    <w:name w:val="9DF93712ABD519449069BE71A6944CBC"/>
    <w:rsid w:val="003F6F9C"/>
  </w:style>
  <w:style w:type="paragraph" w:customStyle="1" w:styleId="4EA72741E1F72A43B370C5AC61E9AC08">
    <w:name w:val="4EA72741E1F72A43B370C5AC61E9AC08"/>
    <w:rsid w:val="003F6F9C"/>
  </w:style>
  <w:style w:type="paragraph" w:customStyle="1" w:styleId="FF9D8F325D021B40A33DC7C7E30E0521">
    <w:name w:val="FF9D8F325D021B40A33DC7C7E30E0521"/>
    <w:rsid w:val="003F6F9C"/>
  </w:style>
  <w:style w:type="paragraph" w:customStyle="1" w:styleId="B6D025B05BBBDC47B974FCACB61A52DC">
    <w:name w:val="B6D025B05BBBDC47B974FCACB61A52DC"/>
    <w:rsid w:val="003F6F9C"/>
  </w:style>
  <w:style w:type="paragraph" w:customStyle="1" w:styleId="590D0C228FF2BB40BF41943B4CAC5D60">
    <w:name w:val="590D0C228FF2BB40BF41943B4CAC5D60"/>
    <w:rsid w:val="003F6F9C"/>
  </w:style>
  <w:style w:type="paragraph" w:customStyle="1" w:styleId="A3A11B72B26030489382C1B75D3DD284">
    <w:name w:val="A3A11B72B26030489382C1B75D3DD284"/>
    <w:rsid w:val="003F6F9C"/>
  </w:style>
  <w:style w:type="paragraph" w:customStyle="1" w:styleId="DFD6F7F44794C64CB3F969DFA3EDD79F">
    <w:name w:val="DFD6F7F44794C64CB3F969DFA3EDD79F"/>
    <w:rsid w:val="003F6F9C"/>
  </w:style>
  <w:style w:type="paragraph" w:customStyle="1" w:styleId="18A1CE883B62A04DB3D41CE3CF82D82A">
    <w:name w:val="18A1CE883B62A04DB3D41CE3CF82D82A"/>
    <w:rsid w:val="003F6F9C"/>
  </w:style>
  <w:style w:type="paragraph" w:customStyle="1" w:styleId="C8CC8FC0EF602243BE1A097ADADD4CB0">
    <w:name w:val="C8CC8FC0EF602243BE1A097ADADD4CB0"/>
    <w:rsid w:val="005F285B"/>
  </w:style>
  <w:style w:type="paragraph" w:customStyle="1" w:styleId="C7125F4A77F8A84D844FBFE6D7976E48">
    <w:name w:val="C7125F4A77F8A84D844FBFE6D7976E48"/>
    <w:rsid w:val="005F285B"/>
  </w:style>
  <w:style w:type="paragraph" w:customStyle="1" w:styleId="A80E1A763411134BBAE92EA1A6B31C6B">
    <w:name w:val="A80E1A763411134BBAE92EA1A6B31C6B"/>
    <w:rsid w:val="005F285B"/>
  </w:style>
  <w:style w:type="paragraph" w:customStyle="1" w:styleId="74250F20C7702942B6ADD63D6FE3873C">
    <w:name w:val="74250F20C7702942B6ADD63D6FE3873C"/>
    <w:rsid w:val="005F285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3</TotalTime>
  <Pages>2</Pages>
  <Words>553</Words>
  <Characters>3154</Characters>
  <Application>Microsoft Macintosh Word</Application>
  <DocSecurity>0</DocSecurity>
  <Lines>26</Lines>
  <Paragraphs>6</Paragraphs>
  <ScaleCrop>false</ScaleCrop>
  <Manager/>
  <Company/>
  <LinksUpToDate>false</LinksUpToDate>
  <CharactersWithSpaces>3873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Criss Allison</dc:creator>
  <cp:keywords/>
  <dc:description/>
  <cp:lastModifiedBy>Criss Allison</cp:lastModifiedBy>
  <cp:revision>4</cp:revision>
  <dcterms:created xsi:type="dcterms:W3CDTF">2013-11-19T23:01:00Z</dcterms:created>
  <dcterms:modified xsi:type="dcterms:W3CDTF">2013-11-19T23:04:00Z</dcterms:modified>
  <cp:category/>
</cp:coreProperties>
</file>